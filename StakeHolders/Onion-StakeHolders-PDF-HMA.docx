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F3" w:rsidRPr="00A1222D" w:rsidRDefault="00674EF3" w:rsidP="00A1222D">
      <w:pPr>
        <w:tabs>
          <w:tab w:val="left" w:pos="1459"/>
        </w:tabs>
        <w:rPr>
          <w:sz w:val="48"/>
          <w:szCs w:val="48"/>
        </w:rPr>
      </w:pPr>
      <w:bookmarkStart w:id="0" w:name="_GoBack"/>
      <w:bookmarkEnd w:id="0"/>
    </w:p>
    <w:p w:rsidR="007010C9" w:rsidRPr="004801D5" w:rsidRDefault="00414DE8" w:rsidP="00674EF3">
      <w:pPr>
        <w:ind w:left="900" w:right="-180" w:hanging="900"/>
        <w:rPr>
          <w:b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7592390</wp:posOffset>
                </wp:positionH>
                <wp:positionV relativeFrom="paragraph">
                  <wp:posOffset>7009715</wp:posOffset>
                </wp:positionV>
                <wp:extent cx="1306286" cy="308759"/>
                <wp:effectExtent l="0" t="0" r="2730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1D" w:rsidRPr="00414DE8" w:rsidRDefault="0087631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14DE8">
                              <w:rPr>
                                <w:b/>
                                <w:sz w:val="32"/>
                                <w:szCs w:val="32"/>
                              </w:rPr>
                              <w:t>Marildo</w:t>
                            </w:r>
                            <w:proofErr w:type="spellEnd"/>
                            <w:r w:rsidRPr="00414DE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14DE8">
                              <w:rPr>
                                <w:b/>
                                <w:sz w:val="32"/>
                                <w:szCs w:val="32"/>
                              </w:rPr>
                              <w:t>Cani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597.85pt;margin-top:551.95pt;width:102.8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" fillcolor="white [3201]" strokeweight=".5pt">
                <v:textbox>
                  <w:txbxContent>
                    <w:p w:rsidR="0087631D" w:rsidRPr="00414DE8" w:rsidRDefault="0087631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414DE8">
                        <w:rPr>
                          <w:b/>
                          <w:sz w:val="32"/>
                          <w:szCs w:val="32"/>
                        </w:rPr>
                        <w:t>Marildo</w:t>
                      </w:r>
                      <w:proofErr w:type="spellEnd"/>
                      <w:r w:rsidRPr="00414DE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14DE8">
                        <w:rPr>
                          <w:b/>
                          <w:sz w:val="32"/>
                          <w:szCs w:val="32"/>
                        </w:rPr>
                        <w:t>Cani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819E3" wp14:editId="2C95CC31">
                <wp:simplePos x="0" y="0"/>
                <wp:positionH relativeFrom="column">
                  <wp:posOffset>3910965</wp:posOffset>
                </wp:positionH>
                <wp:positionV relativeFrom="paragraph">
                  <wp:posOffset>4931410</wp:posOffset>
                </wp:positionV>
                <wp:extent cx="914400" cy="33147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 w:rsidP="001962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6262">
                              <w:rPr>
                                <w:b/>
                                <w:sz w:val="28"/>
                                <w:szCs w:val="28"/>
                              </w:rPr>
                              <w:t>Patient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07.95pt;margin-top:388.3pt;width:1in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" fillcolor="#c0504d [3205]" strokecolor="#622423 [1605]" strokeweight="2pt">
                <v:textbox>
                  <w:txbxContent>
                    <w:p w:rsidR="0087631D" w:rsidRPr="00196262" w:rsidRDefault="0087631D" w:rsidP="001962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96262">
                        <w:rPr>
                          <w:b/>
                          <w:sz w:val="28"/>
                          <w:szCs w:val="28"/>
                        </w:rPr>
                        <w:t>Patient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683B1" wp14:editId="6D66F4D1">
                <wp:simplePos x="0" y="0"/>
                <wp:positionH relativeFrom="column">
                  <wp:posOffset>455452</wp:posOffset>
                </wp:positionH>
                <wp:positionV relativeFrom="paragraph">
                  <wp:posOffset>4930074</wp:posOffset>
                </wp:positionV>
                <wp:extent cx="1923415" cy="498475"/>
                <wp:effectExtent l="0" t="0" r="1968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414DE8" w:rsidRDefault="0087631D" w:rsidP="00414D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Healthcare </w:t>
                            </w:r>
                            <w:proofErr w:type="gramStart"/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>Policymakers  /</w:t>
                            </w:r>
                            <w:proofErr w:type="gramEnd"/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>Government Officials</w:t>
                            </w:r>
                          </w:p>
                          <w:p w:rsidR="0087631D" w:rsidRDefault="00876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35.85pt;margin-top:388.2pt;width:151.45pt;height:3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" fillcolor="#4bacc6 [3208]" strokecolor="#205867 [1608]" strokeweight="2pt">
                <v:textbox>
                  <w:txbxContent>
                    <w:p w:rsidR="0087631D" w:rsidRPr="00414DE8" w:rsidRDefault="0087631D" w:rsidP="00414D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4DE8">
                        <w:rPr>
                          <w:b/>
                          <w:sz w:val="24"/>
                          <w:szCs w:val="24"/>
                        </w:rPr>
                        <w:t xml:space="preserve">Healthcare </w:t>
                      </w:r>
                      <w:proofErr w:type="gramStart"/>
                      <w:r w:rsidRPr="00414DE8">
                        <w:rPr>
                          <w:b/>
                          <w:sz w:val="24"/>
                          <w:szCs w:val="24"/>
                        </w:rPr>
                        <w:t>Policymakers  /</w:t>
                      </w:r>
                      <w:proofErr w:type="gramEnd"/>
                      <w:r w:rsidRPr="00414DE8">
                        <w:rPr>
                          <w:b/>
                          <w:sz w:val="24"/>
                          <w:szCs w:val="24"/>
                        </w:rPr>
                        <w:t>Government Officials</w:t>
                      </w:r>
                    </w:p>
                    <w:p w:rsidR="0087631D" w:rsidRDefault="008763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AD5C3" wp14:editId="7D77599A">
                <wp:simplePos x="0" y="0"/>
                <wp:positionH relativeFrom="column">
                  <wp:posOffset>6068695</wp:posOffset>
                </wp:positionH>
                <wp:positionV relativeFrom="paragraph">
                  <wp:posOffset>5512435</wp:posOffset>
                </wp:positionV>
                <wp:extent cx="1270635" cy="498475"/>
                <wp:effectExtent l="0" t="0" r="2476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Hospital 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477.85pt;margin-top:434.05pt;width:100.05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Hospital Administrators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558E3" wp14:editId="561FE48A">
                <wp:simplePos x="0" y="0"/>
                <wp:positionH relativeFrom="column">
                  <wp:posOffset>6049167</wp:posOffset>
                </wp:positionH>
                <wp:positionV relativeFrom="paragraph">
                  <wp:posOffset>4136159</wp:posOffset>
                </wp:positionV>
                <wp:extent cx="1567543" cy="558140"/>
                <wp:effectExtent l="0" t="0" r="1397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Medical </w:t>
                            </w:r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>Researchers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476.3pt;margin-top:325.7pt;width:123.45pt;height:4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Medical </w:t>
                      </w:r>
                      <w:r w:rsidRPr="00414DE8">
                        <w:rPr>
                          <w:b/>
                          <w:sz w:val="24"/>
                          <w:szCs w:val="24"/>
                        </w:rPr>
                        <w:t>Researchers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/</w:t>
                      </w:r>
                      <w:r w:rsidRPr="006021F5">
                        <w:rPr>
                          <w:b/>
                          <w:sz w:val="24"/>
                          <w:szCs w:val="24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F6770" wp14:editId="387FFD58">
                <wp:simplePos x="0" y="0"/>
                <wp:positionH relativeFrom="column">
                  <wp:posOffset>3700747</wp:posOffset>
                </wp:positionH>
                <wp:positionV relativeFrom="paragraph">
                  <wp:posOffset>6190434</wp:posOffset>
                </wp:positionV>
                <wp:extent cx="1387162" cy="616585"/>
                <wp:effectExtent l="0" t="0" r="2286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162" cy="616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Quality Assurance       /Testers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91.4pt;margin-top:487.45pt;width:109.25pt;height:4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Quality Assurance       /Testers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6E1A7" wp14:editId="6BAB7E7C">
                <wp:simplePos x="0" y="0"/>
                <wp:positionH relativeFrom="column">
                  <wp:posOffset>5074920</wp:posOffset>
                </wp:positionH>
                <wp:positionV relativeFrom="paragraph">
                  <wp:posOffset>1617980</wp:posOffset>
                </wp:positionV>
                <wp:extent cx="1685925" cy="498475"/>
                <wp:effectExtent l="0" t="0" r="285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Healthcare Technology         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99.6pt;margin-top:127.4pt;width:132.75pt;height:3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Healthcare Technology          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04B71" wp14:editId="4AFAF336">
                <wp:simplePos x="0" y="0"/>
                <wp:positionH relativeFrom="column">
                  <wp:posOffset>3375660</wp:posOffset>
                </wp:positionH>
                <wp:positionV relativeFrom="paragraph">
                  <wp:posOffset>1878965</wp:posOffset>
                </wp:positionV>
                <wp:extent cx="1104265" cy="510540"/>
                <wp:effectExtent l="0" t="0" r="1968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Healthcare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265.8pt;margin-top:147.95pt;width:86.9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" fillcolor="#f79646 [3209]" strokecolor="#974706 [1609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Healthcare Providers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12B32" wp14:editId="7CF2E910">
                <wp:simplePos x="0" y="0"/>
                <wp:positionH relativeFrom="column">
                  <wp:posOffset>656590</wp:posOffset>
                </wp:positionH>
                <wp:positionV relativeFrom="paragraph">
                  <wp:posOffset>2033270</wp:posOffset>
                </wp:positionV>
                <wp:extent cx="985520" cy="498475"/>
                <wp:effectExtent l="0" t="0" r="2413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Regulatory 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51.7pt;margin-top:160.1pt;width:77.6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" fillcolor="#4bacc6 [3208]" strokecolor="#205867 [1608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>Regulatory Authorities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40B18" wp14:editId="008A4A00">
                <wp:simplePos x="0" y="0"/>
                <wp:positionH relativeFrom="column">
                  <wp:posOffset>3685218</wp:posOffset>
                </wp:positionH>
                <wp:positionV relativeFrom="paragraph">
                  <wp:posOffset>478650</wp:posOffset>
                </wp:positionV>
                <wp:extent cx="997527" cy="332509"/>
                <wp:effectExtent l="0" t="0" r="1270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32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left:0;text-align:left;margin-left:290.15pt;margin-top:37.7pt;width:78.55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590E7" wp14:editId="0BD4E2E3">
                <wp:simplePos x="0" y="0"/>
                <wp:positionH relativeFrom="column">
                  <wp:posOffset>5467103</wp:posOffset>
                </wp:positionH>
                <wp:positionV relativeFrom="paragraph">
                  <wp:posOffset>3198173</wp:posOffset>
                </wp:positionV>
                <wp:extent cx="1044575" cy="510540"/>
                <wp:effectExtent l="0" t="0" r="2222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233C">
                              <w:rPr>
                                <w:b/>
                                <w:sz w:val="24"/>
                                <w:szCs w:val="24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430.5pt;margin-top:251.8pt;width:82.25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0233C">
                        <w:rPr>
                          <w:b/>
                          <w:sz w:val="24"/>
                          <w:szCs w:val="24"/>
                        </w:rPr>
                        <w:t>Support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0CBCD" wp14:editId="7C6726D3">
                <wp:simplePos x="0" y="0"/>
                <wp:positionH relativeFrom="column">
                  <wp:posOffset>918853</wp:posOffset>
                </wp:positionH>
                <wp:positionV relativeFrom="paragraph">
                  <wp:posOffset>3198173</wp:posOffset>
                </wp:positionV>
                <wp:extent cx="1235034" cy="5105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233C">
                              <w:rPr>
                                <w:b/>
                                <w:sz w:val="24"/>
                                <w:szCs w:val="24"/>
                              </w:rPr>
                              <w:t>Healthcare Industry Associations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72.35pt;margin-top:251.8pt;width:97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0233C">
                        <w:rPr>
                          <w:b/>
                          <w:sz w:val="24"/>
                          <w:szCs w:val="24"/>
                        </w:rPr>
                        <w:t>Healthcare Industry Associations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96511" wp14:editId="46B6F825">
                <wp:simplePos x="0" y="0"/>
                <wp:positionH relativeFrom="column">
                  <wp:posOffset>5466715</wp:posOffset>
                </wp:positionH>
                <wp:positionV relativeFrom="paragraph">
                  <wp:posOffset>4836795</wp:posOffset>
                </wp:positionV>
                <wp:extent cx="866775" cy="332105"/>
                <wp:effectExtent l="0" t="0" r="2857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</w:rPr>
                            </w:pPr>
                            <w:r w:rsidRPr="0030233C">
                              <w:rPr>
                                <w:b/>
                              </w:rPr>
                              <w:t>Marketing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430.45pt;margin-top:380.85pt;width:68.2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</w:rPr>
                      </w:pPr>
                      <w:r w:rsidRPr="0030233C">
                        <w:rPr>
                          <w:b/>
                        </w:rPr>
                        <w:t>Marketing Team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A7B68" wp14:editId="4E3D2810">
                <wp:simplePos x="0" y="0"/>
                <wp:positionH relativeFrom="column">
                  <wp:posOffset>3031441</wp:posOffset>
                </wp:positionH>
                <wp:positionV relativeFrom="paragraph">
                  <wp:posOffset>5168867</wp:posOffset>
                </wp:positionV>
                <wp:extent cx="831215" cy="475013"/>
                <wp:effectExtent l="0" t="0" r="2603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75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Insurance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238.7pt;margin-top:407pt;width:65.4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" fillcolor="#f79646 [3209]" strokecolor="#974706 [1609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>Insurance Providers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6BB37" wp14:editId="1DB8F8CF">
                <wp:simplePos x="0" y="0"/>
                <wp:positionH relativeFrom="column">
                  <wp:posOffset>3234055</wp:posOffset>
                </wp:positionH>
                <wp:positionV relativeFrom="paragraph">
                  <wp:posOffset>3482843</wp:posOffset>
                </wp:positionV>
                <wp:extent cx="1471913" cy="451262"/>
                <wp:effectExtent l="0" t="0" r="1460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13" cy="4512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HealthMate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021F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254.65pt;margin-top:274.25pt;width:115.9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" fillcolor="#9bbb59 [3206]" strokecolor="#4e6128 [1606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HealthMate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6021F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3023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DF025" wp14:editId="69629833">
                <wp:simplePos x="0" y="0"/>
                <wp:positionH relativeFrom="column">
                  <wp:posOffset>2011053</wp:posOffset>
                </wp:positionH>
                <wp:positionV relativeFrom="paragraph">
                  <wp:posOffset>4004310</wp:posOffset>
                </wp:positionV>
                <wp:extent cx="1080135" cy="450850"/>
                <wp:effectExtent l="0" t="0" r="2476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5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</w:rPr>
                            </w:pPr>
                            <w:r w:rsidRPr="0030233C">
                              <w:rPr>
                                <w:b/>
                              </w:rPr>
                              <w:t xml:space="preserve">Individuals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30233C">
                              <w:rPr>
                                <w:b/>
                              </w:rPr>
                              <w:t>(Non-Patients)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158.35pt;margin-top:315.3pt;width:85.0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" fillcolor="#c0504d [3205]" strokecolor="#622423 [1605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</w:rPr>
                      </w:pPr>
                      <w:r w:rsidRPr="0030233C">
                        <w:rPr>
                          <w:b/>
                        </w:rPr>
                        <w:t xml:space="preserve">Individuals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30233C">
                        <w:rPr>
                          <w:b/>
                        </w:rPr>
                        <w:t>(Non-Patients)</w:t>
                      </w:r>
                    </w:p>
                  </w:txbxContent>
                </v:textbox>
              </v:shape>
            </w:pict>
          </mc:Fallback>
        </mc:AlternateContent>
      </w:r>
      <w:r w:rsidR="00302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5D7CA" wp14:editId="71E40C23">
                <wp:simplePos x="0" y="0"/>
                <wp:positionH relativeFrom="column">
                  <wp:posOffset>2366975</wp:posOffset>
                </wp:positionH>
                <wp:positionV relativeFrom="paragraph">
                  <wp:posOffset>4135829</wp:posOffset>
                </wp:positionV>
                <wp:extent cx="664210" cy="273050"/>
                <wp:effectExtent l="0" t="0" r="2159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rFonts w:ascii="Segoe UI" w:hAnsi="Segoe UI" w:cs="Segoe UI"/>
                                <w:b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186.4pt;margin-top:325.65pt;width:52.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" fillcolor="#c0504d [3205]" strokecolor="#622423 [1605]" strokeweight="2pt">
                <v:textbox>
                  <w:txbxContent>
                    <w:p w:rsidR="0087631D" w:rsidRPr="00196262" w:rsidRDefault="0087631D">
                      <w:pPr>
                        <w:rPr>
                          <w:rFonts w:ascii="Segoe UI" w:hAnsi="Segoe UI" w:cs="Segoe UI"/>
                          <w:b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2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29DEA" wp14:editId="6360F5F1">
                <wp:simplePos x="0" y="0"/>
                <wp:positionH relativeFrom="column">
                  <wp:posOffset>4623955</wp:posOffset>
                </wp:positionH>
                <wp:positionV relativeFrom="paragraph">
                  <wp:posOffset>4005695</wp:posOffset>
                </wp:positionV>
                <wp:extent cx="1306285" cy="546265"/>
                <wp:effectExtent l="0" t="0" r="2730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54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Family Members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Caregivers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364.1pt;margin-top:315.4pt;width:102.8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" fillcolor="#c0504d [3205]" strokecolor="#622423 [1605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 xml:space="preserve">Family Members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/ </w:t>
                      </w:r>
                      <w:r w:rsidRPr="00196262">
                        <w:rPr>
                          <w:b/>
                          <w:sz w:val="24"/>
                          <w:szCs w:val="24"/>
                        </w:rPr>
                        <w:t>Caregivers</w:t>
                      </w:r>
                    </w:p>
                  </w:txbxContent>
                </v:textbox>
              </v:shape>
            </w:pict>
          </mc:Fallback>
        </mc:AlternateContent>
      </w:r>
      <w:r w:rsidR="007010C9">
        <w:rPr>
          <w:noProof/>
        </w:rPr>
        <mc:AlternateContent>
          <mc:Choice Requires="wps">
            <w:drawing>
              <wp:inline distT="0" distB="0" distL="0" distR="0" wp14:anchorId="2670951E" wp14:editId="7E87E0E6">
                <wp:extent cx="308610" cy="308610"/>
                <wp:effectExtent l="0" t="0" r="0" b="0"/>
                <wp:docPr id="3" name="AutoShape 4" descr="Stake Holder Onion Diagram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Stake Holder Onion Diagram | Createl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7010C9">
        <w:rPr>
          <w:b/>
          <w:noProof/>
          <w:sz w:val="48"/>
          <w:szCs w:val="48"/>
        </w:rPr>
        <w:drawing>
          <wp:inline distT="0" distB="0" distL="0" distR="0" wp14:anchorId="0BFC21A2" wp14:editId="62A2FE98">
            <wp:extent cx="7160820" cy="70183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97" cy="701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10C9" w:rsidRPr="004801D5" w:rsidSect="00414DE8">
      <w:pgSz w:w="15840" w:h="12240" w:orient="landscape"/>
      <w:pgMar w:top="630" w:right="450" w:bottom="63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07" w:rsidRDefault="00202307" w:rsidP="00142932">
      <w:pPr>
        <w:spacing w:after="0" w:line="240" w:lineRule="auto"/>
      </w:pPr>
      <w:r>
        <w:separator/>
      </w:r>
    </w:p>
  </w:endnote>
  <w:endnote w:type="continuationSeparator" w:id="0">
    <w:p w:rsidR="00202307" w:rsidRDefault="00202307" w:rsidP="0014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07" w:rsidRDefault="00202307" w:rsidP="00142932">
      <w:pPr>
        <w:spacing w:after="0" w:line="240" w:lineRule="auto"/>
      </w:pPr>
      <w:r>
        <w:separator/>
      </w:r>
    </w:p>
  </w:footnote>
  <w:footnote w:type="continuationSeparator" w:id="0">
    <w:p w:rsidR="00202307" w:rsidRDefault="00202307" w:rsidP="0014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7429"/>
    <w:multiLevelType w:val="multilevel"/>
    <w:tmpl w:val="3CA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501422"/>
    <w:multiLevelType w:val="multilevel"/>
    <w:tmpl w:val="3EFA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41"/>
    <w:rsid w:val="000F57AF"/>
    <w:rsid w:val="00125ED5"/>
    <w:rsid w:val="00142932"/>
    <w:rsid w:val="00196262"/>
    <w:rsid w:val="00202307"/>
    <w:rsid w:val="0022453C"/>
    <w:rsid w:val="0030233C"/>
    <w:rsid w:val="00353D2F"/>
    <w:rsid w:val="00414DE8"/>
    <w:rsid w:val="004801D5"/>
    <w:rsid w:val="006021F5"/>
    <w:rsid w:val="00674EF3"/>
    <w:rsid w:val="006A2C37"/>
    <w:rsid w:val="007010C9"/>
    <w:rsid w:val="00716F37"/>
    <w:rsid w:val="00730110"/>
    <w:rsid w:val="007A5F61"/>
    <w:rsid w:val="007B6EF4"/>
    <w:rsid w:val="00870EDD"/>
    <w:rsid w:val="0087631D"/>
    <w:rsid w:val="009C3341"/>
    <w:rsid w:val="00A1222D"/>
    <w:rsid w:val="00A51C22"/>
    <w:rsid w:val="00AD3BFB"/>
    <w:rsid w:val="00BA2361"/>
    <w:rsid w:val="00BE3803"/>
    <w:rsid w:val="00C061B7"/>
    <w:rsid w:val="00C865A0"/>
    <w:rsid w:val="00D869ED"/>
    <w:rsid w:val="00E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4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C8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1429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2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7"/>
  </w:style>
  <w:style w:type="paragraph" w:styleId="Footer">
    <w:name w:val="footer"/>
    <w:basedOn w:val="Normal"/>
    <w:link w:val="Foot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4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C8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1429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2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7"/>
  </w:style>
  <w:style w:type="paragraph" w:styleId="Footer">
    <w:name w:val="footer"/>
    <w:basedOn w:val="Normal"/>
    <w:link w:val="Foot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wnloads\HealthMate%20AI%20-%20Stakeholder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C0DC-ED0D-4571-821A-67C16843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HealthMate AI - Stakeholder 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cp:lastPrinted>2023-11-05T01:18:00Z</cp:lastPrinted>
  <dcterms:created xsi:type="dcterms:W3CDTF">2024-01-25T21:33:00Z</dcterms:created>
  <dcterms:modified xsi:type="dcterms:W3CDTF">2024-01-25T21:33:00Z</dcterms:modified>
</cp:coreProperties>
</file>