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61" w:rsidRPr="007A5F61" w:rsidRDefault="007A5F61" w:rsidP="007A5F61">
      <w:pPr>
        <w:rPr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                                                                   </w:t>
      </w:r>
      <w:r>
        <w:rPr>
          <w:b/>
          <w:bCs/>
          <w:sz w:val="56"/>
          <w:szCs w:val="56"/>
        </w:rPr>
        <w:t>H</w:t>
      </w:r>
      <w:r w:rsidRPr="007A5F61">
        <w:rPr>
          <w:b/>
          <w:bCs/>
          <w:sz w:val="56"/>
          <w:szCs w:val="56"/>
        </w:rPr>
        <w:t>ealthMate AI</w:t>
      </w:r>
    </w:p>
    <w:p w:rsidR="007A5F61" w:rsidRDefault="007A5F61" w:rsidP="007A5F61">
      <w:pPr>
        <w:rPr>
          <w:b/>
          <w:bCs/>
          <w:i/>
          <w:iCs/>
          <w:sz w:val="24"/>
          <w:szCs w:val="24"/>
        </w:rPr>
      </w:pPr>
      <w:r w:rsidRPr="007A5F61">
        <w:rPr>
          <w:i/>
          <w:iCs/>
          <w:sz w:val="24"/>
          <w:szCs w:val="24"/>
        </w:rPr>
        <w:t>Elevating Healthcare Beyond Borders</w:t>
      </w:r>
      <w:r>
        <w:rPr>
          <w:i/>
          <w:iCs/>
          <w:sz w:val="24"/>
          <w:szCs w:val="24"/>
        </w:rPr>
        <w:t xml:space="preserve"> .  </w:t>
      </w:r>
      <w:r w:rsidRPr="007A5F61">
        <w:rPr>
          <w:b/>
          <w:bCs/>
          <w:i/>
          <w:iCs/>
          <w:sz w:val="24"/>
          <w:szCs w:val="24"/>
        </w:rPr>
        <w:t>Overview</w:t>
      </w:r>
    </w:p>
    <w:p w:rsidR="007A5F61" w:rsidRPr="007A5F61" w:rsidRDefault="007A5F61" w:rsidP="007A5F61">
      <w:pPr>
        <w:rPr>
          <w:sz w:val="24"/>
          <w:szCs w:val="24"/>
        </w:rPr>
      </w:pPr>
      <w:r w:rsidRPr="007A5F61">
        <w:rPr>
          <w:sz w:val="24"/>
          <w:szCs w:val="24"/>
        </w:rPr>
        <w:t>HealthMate AI is a cutting-edge healthcare application exclusively designed for the esteemed American Hospital. It introduces a transformative approach to post-operative care and remote health management, tailored to meet the unique needs of American Hospital patients.</w:t>
      </w:r>
    </w:p>
    <w:p w:rsidR="007A5F61" w:rsidRPr="007A5F61" w:rsidRDefault="007A5F61" w:rsidP="007A5F61">
      <w:pPr>
        <w:rPr>
          <w:sz w:val="24"/>
          <w:szCs w:val="24"/>
        </w:rPr>
      </w:pPr>
      <w:r w:rsidRPr="007A5F61">
        <w:rPr>
          <w:b/>
          <w:bCs/>
          <w:sz w:val="24"/>
          <w:szCs w:val="24"/>
        </w:rPr>
        <w:t>A Seamless Three-Stage Experience:</w:t>
      </w:r>
    </w:p>
    <w:p w:rsidR="007A5F61" w:rsidRPr="007A5F61" w:rsidRDefault="007A5F61" w:rsidP="007A5F61">
      <w:pPr>
        <w:numPr>
          <w:ilvl w:val="0"/>
          <w:numId w:val="1"/>
        </w:numPr>
        <w:rPr>
          <w:sz w:val="24"/>
          <w:szCs w:val="24"/>
        </w:rPr>
      </w:pPr>
      <w:r w:rsidRPr="007A5F61">
        <w:rPr>
          <w:b/>
          <w:bCs/>
          <w:sz w:val="24"/>
          <w:szCs w:val="24"/>
        </w:rPr>
        <w:t>Post-Operative Self-Service:</w:t>
      </w:r>
    </w:p>
    <w:p w:rsidR="007A5F61" w:rsidRPr="007A5F61" w:rsidRDefault="007A5F61" w:rsidP="007A5F61">
      <w:pPr>
        <w:numPr>
          <w:ilvl w:val="1"/>
          <w:numId w:val="1"/>
        </w:numPr>
        <w:rPr>
          <w:sz w:val="24"/>
          <w:szCs w:val="24"/>
        </w:rPr>
      </w:pPr>
      <w:r w:rsidRPr="007A5F61">
        <w:rPr>
          <w:sz w:val="24"/>
          <w:szCs w:val="24"/>
        </w:rPr>
        <w:t>Access a curated catalog of recommendations for optimal post-operative recovery.</w:t>
      </w:r>
    </w:p>
    <w:p w:rsidR="007A5F61" w:rsidRPr="007A5F61" w:rsidRDefault="007A5F61" w:rsidP="007A5F61">
      <w:pPr>
        <w:numPr>
          <w:ilvl w:val="0"/>
          <w:numId w:val="1"/>
        </w:numPr>
        <w:rPr>
          <w:sz w:val="24"/>
          <w:szCs w:val="24"/>
        </w:rPr>
      </w:pPr>
      <w:r w:rsidRPr="007A5F61">
        <w:rPr>
          <w:b/>
          <w:bCs/>
          <w:sz w:val="24"/>
          <w:szCs w:val="24"/>
        </w:rPr>
        <w:t>AI-Powered Guidance:</w:t>
      </w:r>
    </w:p>
    <w:p w:rsidR="007A5F61" w:rsidRPr="007A5F61" w:rsidRDefault="007A5F61" w:rsidP="007A5F61">
      <w:pPr>
        <w:numPr>
          <w:ilvl w:val="1"/>
          <w:numId w:val="1"/>
        </w:numPr>
        <w:rPr>
          <w:sz w:val="24"/>
          <w:szCs w:val="24"/>
        </w:rPr>
      </w:pPr>
      <w:r w:rsidRPr="007A5F61">
        <w:rPr>
          <w:sz w:val="24"/>
          <w:szCs w:val="24"/>
        </w:rPr>
        <w:t>Communicate directly with the application's AI, providing symptoms or images for personalized recommendations.</w:t>
      </w:r>
    </w:p>
    <w:p w:rsidR="007A5F61" w:rsidRPr="007A5F61" w:rsidRDefault="007A5F61" w:rsidP="007A5F61">
      <w:pPr>
        <w:numPr>
          <w:ilvl w:val="0"/>
          <w:numId w:val="1"/>
        </w:numPr>
        <w:rPr>
          <w:sz w:val="24"/>
          <w:szCs w:val="24"/>
        </w:rPr>
      </w:pPr>
      <w:r w:rsidRPr="007A5F61">
        <w:rPr>
          <w:b/>
          <w:bCs/>
          <w:sz w:val="24"/>
          <w:szCs w:val="24"/>
        </w:rPr>
        <w:t>Expert Engagement:</w:t>
      </w:r>
    </w:p>
    <w:p w:rsidR="007A5F61" w:rsidRPr="007A5F61" w:rsidRDefault="007A5F61" w:rsidP="007A5F61">
      <w:pPr>
        <w:numPr>
          <w:ilvl w:val="1"/>
          <w:numId w:val="1"/>
        </w:numPr>
        <w:rPr>
          <w:sz w:val="24"/>
          <w:szCs w:val="24"/>
        </w:rPr>
      </w:pPr>
      <w:r w:rsidRPr="007A5F61">
        <w:rPr>
          <w:sz w:val="24"/>
          <w:szCs w:val="24"/>
        </w:rPr>
        <w:t>Connect directly with hospital professionals for specialized advice, ensuring timely and informed decisions.</w:t>
      </w:r>
    </w:p>
    <w:p w:rsidR="007A5F61" w:rsidRPr="007A5F61" w:rsidRDefault="007A5F61" w:rsidP="007A5F61">
      <w:pPr>
        <w:rPr>
          <w:sz w:val="24"/>
          <w:szCs w:val="24"/>
        </w:rPr>
      </w:pPr>
      <w:r w:rsidRPr="007A5F61">
        <w:rPr>
          <w:b/>
          <w:bCs/>
          <w:sz w:val="24"/>
          <w:szCs w:val="24"/>
        </w:rPr>
        <w:t>Accessible Care for All:</w:t>
      </w:r>
    </w:p>
    <w:p w:rsidR="007A5F61" w:rsidRPr="007A5F61" w:rsidRDefault="007A5F61" w:rsidP="007A5F61">
      <w:pPr>
        <w:rPr>
          <w:sz w:val="24"/>
          <w:szCs w:val="24"/>
        </w:rPr>
      </w:pPr>
      <w:r w:rsidRPr="007A5F61">
        <w:rPr>
          <w:sz w:val="24"/>
          <w:szCs w:val="24"/>
        </w:rPr>
        <w:t>HealthMate AI extends its support to individuals seeking immediate health advice. By describing symptoms, users receive initial guidance, with the option for immediate consultation if needed.</w:t>
      </w:r>
    </w:p>
    <w:p w:rsidR="007A5F61" w:rsidRPr="007A5F61" w:rsidRDefault="007A5F61" w:rsidP="007A5F61">
      <w:pPr>
        <w:rPr>
          <w:sz w:val="24"/>
          <w:szCs w:val="24"/>
        </w:rPr>
      </w:pPr>
      <w:r w:rsidRPr="007A5F61">
        <w:rPr>
          <w:b/>
          <w:bCs/>
          <w:sz w:val="24"/>
          <w:szCs w:val="24"/>
        </w:rPr>
        <w:t>The Future of Healthcare, Today:</w:t>
      </w:r>
    </w:p>
    <w:p w:rsidR="004801D5" w:rsidRDefault="007A5F61" w:rsidP="00D869ED">
      <w:pPr>
        <w:rPr>
          <w:sz w:val="24"/>
          <w:szCs w:val="24"/>
        </w:rPr>
      </w:pPr>
      <w:r w:rsidRPr="007A5F61">
        <w:rPr>
          <w:sz w:val="24"/>
          <w:szCs w:val="24"/>
        </w:rPr>
        <w:t>HealthMate AI redefines healthcare dynamics, offering immediate accessibility and personalized recommendations. It represents a pioneering leap towards a future where patient-centered care is the cornerstone of well-being.</w:t>
      </w:r>
    </w:p>
    <w:p w:rsidR="00414DE8" w:rsidRDefault="00414DE8" w:rsidP="00D869ED">
      <w:pPr>
        <w:rPr>
          <w:sz w:val="24"/>
          <w:szCs w:val="24"/>
        </w:rPr>
      </w:pPr>
    </w:p>
    <w:p w:rsidR="00414DE8" w:rsidRDefault="00414DE8" w:rsidP="00D869ED">
      <w:pPr>
        <w:rPr>
          <w:sz w:val="24"/>
          <w:szCs w:val="24"/>
        </w:rPr>
      </w:pPr>
    </w:p>
    <w:p w:rsidR="00414DE8" w:rsidRDefault="00414DE8" w:rsidP="00D869ED">
      <w:pPr>
        <w:rPr>
          <w:sz w:val="24"/>
          <w:szCs w:val="24"/>
        </w:rPr>
      </w:pPr>
    </w:p>
    <w:p w:rsidR="00414DE8" w:rsidRDefault="00414DE8" w:rsidP="00D869ED">
      <w:pPr>
        <w:rPr>
          <w:sz w:val="24"/>
          <w:szCs w:val="24"/>
        </w:rPr>
      </w:pPr>
    </w:p>
    <w:p w:rsidR="00414DE8" w:rsidRPr="007A5F61" w:rsidRDefault="00414DE8" w:rsidP="00D869ED">
      <w:pPr>
        <w:rPr>
          <w:sz w:val="24"/>
          <w:szCs w:val="24"/>
        </w:rPr>
      </w:pPr>
    </w:p>
    <w:tbl>
      <w:tblPr>
        <w:tblStyle w:val="TableGrid"/>
        <w:tblW w:w="12510" w:type="dxa"/>
        <w:tblInd w:w="-882" w:type="dxa"/>
        <w:tblLook w:val="04A0" w:firstRow="1" w:lastRow="0" w:firstColumn="1" w:lastColumn="0" w:noHBand="0" w:noVBand="1"/>
      </w:tblPr>
      <w:tblGrid>
        <w:gridCol w:w="1667"/>
        <w:gridCol w:w="2159"/>
        <w:gridCol w:w="1371"/>
        <w:gridCol w:w="1532"/>
        <w:gridCol w:w="2303"/>
        <w:gridCol w:w="2000"/>
        <w:gridCol w:w="2261"/>
      </w:tblGrid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b/>
                <w:sz w:val="24"/>
                <w:szCs w:val="24"/>
              </w:rPr>
            </w:pPr>
            <w:r w:rsidRPr="00730110">
              <w:rPr>
                <w:b/>
                <w:sz w:val="24"/>
                <w:szCs w:val="24"/>
              </w:rPr>
              <w:t>Stakeholder Name</w:t>
            </w:r>
          </w:p>
        </w:tc>
        <w:tc>
          <w:tcPr>
            <w:tcW w:w="2159" w:type="dxa"/>
            <w:noWrap/>
            <w:hideMark/>
          </w:tcPr>
          <w:p w:rsidR="00730110" w:rsidRPr="00730110" w:rsidRDefault="00730110" w:rsidP="0087631D">
            <w:pPr>
              <w:rPr>
                <w:b/>
                <w:sz w:val="24"/>
                <w:szCs w:val="24"/>
              </w:rPr>
            </w:pPr>
            <w:r w:rsidRPr="00730110">
              <w:rPr>
                <w:b/>
                <w:sz w:val="24"/>
                <w:szCs w:val="24"/>
              </w:rPr>
              <w:t>Role/Responsibility</w:t>
            </w:r>
          </w:p>
        </w:tc>
        <w:tc>
          <w:tcPr>
            <w:tcW w:w="1371" w:type="dxa"/>
            <w:noWrap/>
            <w:hideMark/>
          </w:tcPr>
          <w:p w:rsidR="00730110" w:rsidRPr="00730110" w:rsidRDefault="00730110" w:rsidP="0087631D">
            <w:pPr>
              <w:rPr>
                <w:b/>
                <w:sz w:val="24"/>
                <w:szCs w:val="24"/>
              </w:rPr>
            </w:pPr>
            <w:r w:rsidRPr="00730110">
              <w:rPr>
                <w:b/>
                <w:sz w:val="24"/>
                <w:szCs w:val="24"/>
              </w:rPr>
              <w:t>Importance</w:t>
            </w:r>
          </w:p>
        </w:tc>
        <w:tc>
          <w:tcPr>
            <w:tcW w:w="1532" w:type="dxa"/>
            <w:noWrap/>
            <w:hideMark/>
          </w:tcPr>
          <w:p w:rsidR="00730110" w:rsidRPr="00730110" w:rsidRDefault="00730110" w:rsidP="0087631D">
            <w:pPr>
              <w:rPr>
                <w:b/>
                <w:sz w:val="24"/>
                <w:szCs w:val="24"/>
              </w:rPr>
            </w:pPr>
            <w:r w:rsidRPr="00730110">
              <w:rPr>
                <w:b/>
                <w:sz w:val="24"/>
                <w:szCs w:val="24"/>
              </w:rPr>
              <w:t>Influence</w:t>
            </w:r>
          </w:p>
        </w:tc>
        <w:tc>
          <w:tcPr>
            <w:tcW w:w="2303" w:type="dxa"/>
            <w:noWrap/>
            <w:hideMark/>
          </w:tcPr>
          <w:p w:rsidR="00730110" w:rsidRPr="00730110" w:rsidRDefault="00730110" w:rsidP="0087631D">
            <w:pPr>
              <w:rPr>
                <w:b/>
                <w:sz w:val="24"/>
                <w:szCs w:val="24"/>
              </w:rPr>
            </w:pPr>
            <w:r w:rsidRPr="00730110">
              <w:rPr>
                <w:b/>
                <w:sz w:val="24"/>
                <w:szCs w:val="24"/>
              </w:rPr>
              <w:t>Positive Impacts/Interests</w:t>
            </w:r>
          </w:p>
        </w:tc>
        <w:tc>
          <w:tcPr>
            <w:tcW w:w="2000" w:type="dxa"/>
            <w:noWrap/>
            <w:hideMark/>
          </w:tcPr>
          <w:p w:rsidR="00730110" w:rsidRPr="00730110" w:rsidRDefault="00730110" w:rsidP="0087631D">
            <w:pPr>
              <w:rPr>
                <w:b/>
                <w:sz w:val="24"/>
                <w:szCs w:val="24"/>
              </w:rPr>
            </w:pPr>
            <w:r w:rsidRPr="00730110">
              <w:rPr>
                <w:b/>
                <w:sz w:val="24"/>
                <w:szCs w:val="24"/>
              </w:rPr>
              <w:t>Concerns</w:t>
            </w:r>
          </w:p>
        </w:tc>
        <w:tc>
          <w:tcPr>
            <w:tcW w:w="1478" w:type="dxa"/>
            <w:noWrap/>
            <w:hideMark/>
          </w:tcPr>
          <w:p w:rsidR="00730110" w:rsidRPr="00730110" w:rsidRDefault="00730110" w:rsidP="0087631D">
            <w:pPr>
              <w:rPr>
                <w:b/>
                <w:sz w:val="24"/>
                <w:szCs w:val="24"/>
              </w:rPr>
            </w:pPr>
            <w:r w:rsidRPr="00730110">
              <w:rPr>
                <w:b/>
                <w:sz w:val="24"/>
                <w:szCs w:val="24"/>
              </w:rPr>
              <w:t>Communication Needs</w:t>
            </w:r>
          </w:p>
        </w:tc>
      </w:tr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i/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t>Hospital Administrators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Management of the Hospital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Improved patient care, efficiency, and satisfaction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Data security and privacy, system reliability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Regular updates on system performance, feedback on patient satisfaction</w:t>
            </w:r>
          </w:p>
        </w:tc>
      </w:tr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i/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t>Healthcare Providers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Doctors, Nurses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Enhanced patient outcomes, reduced readmissions, compliance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System usability, accuracy of AI recommendations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Access to patient data, AI recommendations, channels for direct communication with patients</w:t>
            </w:r>
          </w:p>
        </w:tc>
      </w:tr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i/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t>Patients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Individuals receiving care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Low/Medium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Personalized and timely healthcare support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Privacy of personal health information, system reliability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Access to AI recommendations, ability to communicate symptoms/concerns, seamless transition between stages of care</w:t>
            </w:r>
          </w:p>
        </w:tc>
      </w:tr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i/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t>IT Team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IT Specialists, Developers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Medium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System functionality, security, and data privacy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Technical challenges, system scalability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Technical updates, system maintenance, feedback on user experience and system performance</w:t>
            </w:r>
          </w:p>
        </w:tc>
      </w:tr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i/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t>Sales and Marketing Team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Sales and Marketing Professionals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Medium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Medium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User acquisition, subscription growth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User retention, market competition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User feedback, marketing strategies, feedback on subscription offerings and pricing models</w:t>
            </w:r>
          </w:p>
        </w:tc>
      </w:tr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i/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lastRenderedPageBreak/>
              <w:t>Customer Support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Customer Service Representatives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Medium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Medium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Addressing user inquiries, technical support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User feedback, system downtime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User feedback, technical support, reporting system issues/bugs</w:t>
            </w:r>
          </w:p>
        </w:tc>
      </w:tr>
      <w:tr w:rsidR="00730110" w:rsidRPr="004801D5" w:rsidTr="00BA2361">
        <w:trPr>
          <w:trHeight w:val="300"/>
        </w:trPr>
        <w:tc>
          <w:tcPr>
            <w:tcW w:w="1667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t>Individuals (Non-Patients</w:t>
            </w:r>
            <w:r w:rsidRPr="004801D5">
              <w:rPr>
                <w:sz w:val="24"/>
                <w:szCs w:val="24"/>
              </w:rPr>
              <w:t>)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Potential Users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Low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Low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Access to fee-based service and potential future patients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Perceived value of the service, cost concerns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Marketing and promotional efforts, user feedback on service experience</w:t>
            </w:r>
          </w:p>
        </w:tc>
      </w:tr>
      <w:tr w:rsidR="00730110" w:rsidRPr="004801D5" w:rsidTr="00BA2361">
        <w:trPr>
          <w:trHeight w:val="710"/>
        </w:trPr>
        <w:tc>
          <w:tcPr>
            <w:tcW w:w="1667" w:type="dxa"/>
            <w:noWrap/>
            <w:hideMark/>
          </w:tcPr>
          <w:p w:rsidR="00730110" w:rsidRPr="00730110" w:rsidRDefault="00730110" w:rsidP="0087631D">
            <w:pPr>
              <w:rPr>
                <w:i/>
                <w:sz w:val="24"/>
                <w:szCs w:val="24"/>
              </w:rPr>
            </w:pPr>
            <w:r w:rsidRPr="00730110">
              <w:rPr>
                <w:i/>
                <w:sz w:val="24"/>
                <w:szCs w:val="24"/>
              </w:rPr>
              <w:t>Regulatory Authorities</w:t>
            </w:r>
          </w:p>
        </w:tc>
        <w:tc>
          <w:tcPr>
            <w:tcW w:w="2159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Government Bodies, Compliance Officers</w:t>
            </w:r>
          </w:p>
        </w:tc>
        <w:tc>
          <w:tcPr>
            <w:tcW w:w="1371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1532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High</w:t>
            </w:r>
          </w:p>
        </w:tc>
        <w:tc>
          <w:tcPr>
            <w:tcW w:w="2303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Ensuring compliance with healthcare regulations and standards</w:t>
            </w:r>
          </w:p>
        </w:tc>
        <w:tc>
          <w:tcPr>
            <w:tcW w:w="2000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Regulatory changes, potential legal implications</w:t>
            </w:r>
          </w:p>
        </w:tc>
        <w:tc>
          <w:tcPr>
            <w:tcW w:w="1478" w:type="dxa"/>
            <w:noWrap/>
            <w:hideMark/>
          </w:tcPr>
          <w:p w:rsidR="00730110" w:rsidRPr="004801D5" w:rsidRDefault="00730110" w:rsidP="0087631D">
            <w:pPr>
              <w:rPr>
                <w:sz w:val="24"/>
                <w:szCs w:val="24"/>
              </w:rPr>
            </w:pPr>
            <w:r w:rsidRPr="004801D5">
              <w:rPr>
                <w:sz w:val="24"/>
                <w:szCs w:val="24"/>
              </w:rPr>
              <w:t>Updates on compliance requirements and potential changes in regulations affecting the application</w:t>
            </w:r>
          </w:p>
        </w:tc>
      </w:tr>
    </w:tbl>
    <w:p w:rsidR="00674EF3" w:rsidRDefault="00674EF3" w:rsidP="0087631D">
      <w:pPr>
        <w:ind w:left="720" w:right="1980" w:hanging="270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7010C9" w:rsidRPr="004801D5" w:rsidRDefault="00414DE8" w:rsidP="00674EF3">
      <w:pPr>
        <w:ind w:left="900" w:right="-180" w:hanging="900"/>
        <w:rPr>
          <w:b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7592390</wp:posOffset>
                </wp:positionH>
                <wp:positionV relativeFrom="paragraph">
                  <wp:posOffset>7009715</wp:posOffset>
                </wp:positionV>
                <wp:extent cx="1306286" cy="308759"/>
                <wp:effectExtent l="0" t="0" r="27305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8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31D" w:rsidRPr="00414DE8" w:rsidRDefault="0087631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14DE8">
                              <w:rPr>
                                <w:b/>
                                <w:sz w:val="32"/>
                                <w:szCs w:val="32"/>
                              </w:rPr>
                              <w:t>Marildo Cani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597.85pt;margin-top:551.95pt;width:102.85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" fillcolor="white [3201]" strokeweight=".5pt">
                <v:textbox>
                  <w:txbxContent>
                    <w:p w:rsidR="0087631D" w:rsidRPr="00414DE8" w:rsidRDefault="0087631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14DE8">
                        <w:rPr>
                          <w:b/>
                          <w:sz w:val="32"/>
                          <w:szCs w:val="32"/>
                        </w:rPr>
                        <w:t>Marildo Cani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819E3" wp14:editId="2C95CC31">
                <wp:simplePos x="0" y="0"/>
                <wp:positionH relativeFrom="column">
                  <wp:posOffset>3910965</wp:posOffset>
                </wp:positionH>
                <wp:positionV relativeFrom="paragraph">
                  <wp:posOffset>4931410</wp:posOffset>
                </wp:positionV>
                <wp:extent cx="914400" cy="33147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14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 w:rsidP="0019626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96262">
                              <w:rPr>
                                <w:b/>
                                <w:sz w:val="28"/>
                                <w:szCs w:val="28"/>
                              </w:rPr>
                              <w:t>Patient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07.95pt;margin-top:388.3pt;width:1in;height:2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" fillcolor="#c0504d [3205]" strokecolor="#622423 [1605]" strokeweight="2pt">
                <v:textbox>
                  <w:txbxContent>
                    <w:p w:rsidR="0087631D" w:rsidRPr="00196262" w:rsidRDefault="0087631D" w:rsidP="0019626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96262">
                        <w:rPr>
                          <w:b/>
                          <w:sz w:val="28"/>
                          <w:szCs w:val="28"/>
                        </w:rPr>
                        <w:t>Patient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683B1" wp14:editId="6D66F4D1">
                <wp:simplePos x="0" y="0"/>
                <wp:positionH relativeFrom="column">
                  <wp:posOffset>455452</wp:posOffset>
                </wp:positionH>
                <wp:positionV relativeFrom="paragraph">
                  <wp:posOffset>4930074</wp:posOffset>
                </wp:positionV>
                <wp:extent cx="1923415" cy="498475"/>
                <wp:effectExtent l="0" t="0" r="1968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414DE8" w:rsidRDefault="0087631D" w:rsidP="00414D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14DE8">
                              <w:rPr>
                                <w:b/>
                                <w:sz w:val="24"/>
                                <w:szCs w:val="24"/>
                              </w:rPr>
                              <w:t>Healthcare Policymakers  /Government Officials</w:t>
                            </w:r>
                          </w:p>
                          <w:p w:rsidR="0087631D" w:rsidRDefault="008763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left:0;text-align:left;margin-left:35.85pt;margin-top:388.2pt;width:151.45pt;height:3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" fillcolor="#4bacc6 [3208]" strokecolor="#205867 [1608]" strokeweight="2pt">
                <v:textbox>
                  <w:txbxContent>
                    <w:p w:rsidR="0087631D" w:rsidRPr="00414DE8" w:rsidRDefault="0087631D" w:rsidP="00414D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14DE8">
                        <w:rPr>
                          <w:b/>
                          <w:sz w:val="24"/>
                          <w:szCs w:val="24"/>
                        </w:rPr>
                        <w:t>Healthcare Policymakers  /Government Officials</w:t>
                      </w:r>
                    </w:p>
                    <w:p w:rsidR="0087631D" w:rsidRDefault="008763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AD5C3" wp14:editId="7D77599A">
                <wp:simplePos x="0" y="0"/>
                <wp:positionH relativeFrom="column">
                  <wp:posOffset>6068695</wp:posOffset>
                </wp:positionH>
                <wp:positionV relativeFrom="paragraph">
                  <wp:posOffset>5512435</wp:posOffset>
                </wp:positionV>
                <wp:extent cx="1270635" cy="498475"/>
                <wp:effectExtent l="0" t="0" r="2476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Hospital Administrators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477.85pt;margin-top:434.05pt;width:100.05pt;height:3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Hospital Administrators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558E3" wp14:editId="561FE48A">
                <wp:simplePos x="0" y="0"/>
                <wp:positionH relativeFrom="column">
                  <wp:posOffset>6049167</wp:posOffset>
                </wp:positionH>
                <wp:positionV relativeFrom="paragraph">
                  <wp:posOffset>4136159</wp:posOffset>
                </wp:positionV>
                <wp:extent cx="1567543" cy="558140"/>
                <wp:effectExtent l="0" t="0" r="1397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5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Medical </w:t>
                            </w:r>
                            <w:r w:rsidRPr="00414DE8">
                              <w:rPr>
                                <w:b/>
                                <w:sz w:val="24"/>
                                <w:szCs w:val="24"/>
                              </w:rPr>
                              <w:t>Researchers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/</w:t>
                            </w: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left:0;text-align:left;margin-left:476.3pt;margin-top:325.7pt;width:123.45pt;height:4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Medical </w:t>
                      </w:r>
                      <w:r w:rsidRPr="00414DE8">
                        <w:rPr>
                          <w:b/>
                          <w:sz w:val="24"/>
                          <w:szCs w:val="24"/>
                        </w:rPr>
                        <w:t>Researchers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/</w:t>
                      </w:r>
                      <w:r w:rsidRPr="006021F5">
                        <w:rPr>
                          <w:b/>
                          <w:sz w:val="24"/>
                          <w:szCs w:val="24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F6770" wp14:editId="387FFD58">
                <wp:simplePos x="0" y="0"/>
                <wp:positionH relativeFrom="column">
                  <wp:posOffset>3700747</wp:posOffset>
                </wp:positionH>
                <wp:positionV relativeFrom="paragraph">
                  <wp:posOffset>6190434</wp:posOffset>
                </wp:positionV>
                <wp:extent cx="1387162" cy="616585"/>
                <wp:effectExtent l="0" t="0" r="2286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162" cy="616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Quality Assurance       /Testers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91.4pt;margin-top:487.45pt;width:109.25pt;height:4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Quality Assurance       /Testers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6E1A7" wp14:editId="6BAB7E7C">
                <wp:simplePos x="0" y="0"/>
                <wp:positionH relativeFrom="column">
                  <wp:posOffset>5074920</wp:posOffset>
                </wp:positionH>
                <wp:positionV relativeFrom="paragraph">
                  <wp:posOffset>1617980</wp:posOffset>
                </wp:positionV>
                <wp:extent cx="1685925" cy="498475"/>
                <wp:effectExtent l="0" t="0" r="2857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Healthcare Technology         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399.6pt;margin-top:127.4pt;width:132.75pt;height:3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Healthcare Technology          Partners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04B71" wp14:editId="4AFAF336">
                <wp:simplePos x="0" y="0"/>
                <wp:positionH relativeFrom="column">
                  <wp:posOffset>3375660</wp:posOffset>
                </wp:positionH>
                <wp:positionV relativeFrom="paragraph">
                  <wp:posOffset>1878965</wp:posOffset>
                </wp:positionV>
                <wp:extent cx="1104265" cy="510540"/>
                <wp:effectExtent l="0" t="0" r="19685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Healthcare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265.8pt;margin-top:147.95pt;width:86.95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" fillcolor="#f79646 [3209]" strokecolor="#974706 [1609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Healthcare Providers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12B32" wp14:editId="7CF2E910">
                <wp:simplePos x="0" y="0"/>
                <wp:positionH relativeFrom="column">
                  <wp:posOffset>656590</wp:posOffset>
                </wp:positionH>
                <wp:positionV relativeFrom="paragraph">
                  <wp:posOffset>2033270</wp:posOffset>
                </wp:positionV>
                <wp:extent cx="985520" cy="498475"/>
                <wp:effectExtent l="0" t="0" r="2413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498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>Regulatory Authorities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51.7pt;margin-top:160.1pt;width:77.6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" fillcolor="#4bacc6 [3208]" strokecolor="#205867 [1608]" strokeweight="2pt">
                <v:textbox>
                  <w:txbxContent>
                    <w:p w:rsidR="0087631D" w:rsidRPr="00196262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96262">
                        <w:rPr>
                          <w:b/>
                          <w:sz w:val="24"/>
                          <w:szCs w:val="24"/>
                        </w:rPr>
                        <w:t>Regulatory Authorities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40B18" wp14:editId="008A4A00">
                <wp:simplePos x="0" y="0"/>
                <wp:positionH relativeFrom="column">
                  <wp:posOffset>3685218</wp:posOffset>
                </wp:positionH>
                <wp:positionV relativeFrom="paragraph">
                  <wp:posOffset>478650</wp:posOffset>
                </wp:positionV>
                <wp:extent cx="997527" cy="332509"/>
                <wp:effectExtent l="0" t="0" r="1270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3325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021F5">
                              <w:rPr>
                                <w:b/>
                                <w:sz w:val="24"/>
                                <w:szCs w:val="24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left:0;text-align:left;margin-left:290.15pt;margin-top:37.7pt;width:78.55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" fillcolor="#4bacc6 [3208]" strokecolor="#205867 [1608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021F5">
                        <w:rPr>
                          <w:b/>
                          <w:sz w:val="24"/>
                          <w:szCs w:val="24"/>
                        </w:rPr>
                        <w:t>Developers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590E7" wp14:editId="0BD4E2E3">
                <wp:simplePos x="0" y="0"/>
                <wp:positionH relativeFrom="column">
                  <wp:posOffset>5467103</wp:posOffset>
                </wp:positionH>
                <wp:positionV relativeFrom="paragraph">
                  <wp:posOffset>3198173</wp:posOffset>
                </wp:positionV>
                <wp:extent cx="1044575" cy="510540"/>
                <wp:effectExtent l="0" t="0" r="2222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0233C">
                              <w:rPr>
                                <w:b/>
                                <w:sz w:val="24"/>
                                <w:szCs w:val="24"/>
                              </w:rPr>
                              <w:t>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430.5pt;margin-top:251.8pt;width:82.25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" fillcolor="#f79646 [3209]" strokecolor="#974706 [1609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0233C">
                        <w:rPr>
                          <w:b/>
                          <w:sz w:val="24"/>
                          <w:szCs w:val="24"/>
                        </w:rPr>
                        <w:t>Support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0CBCD" wp14:editId="7C6726D3">
                <wp:simplePos x="0" y="0"/>
                <wp:positionH relativeFrom="column">
                  <wp:posOffset>918853</wp:posOffset>
                </wp:positionH>
                <wp:positionV relativeFrom="paragraph">
                  <wp:posOffset>3198173</wp:posOffset>
                </wp:positionV>
                <wp:extent cx="1235034" cy="510540"/>
                <wp:effectExtent l="0" t="0" r="2286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0233C">
                              <w:rPr>
                                <w:b/>
                                <w:sz w:val="24"/>
                                <w:szCs w:val="24"/>
                              </w:rPr>
                              <w:t>Healthcare Industry Associations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72.35pt;margin-top:251.8pt;width:97.2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" fillcolor="#f79646 [3209]" strokecolor="#974706 [1609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0233C">
                        <w:rPr>
                          <w:b/>
                          <w:sz w:val="24"/>
                          <w:szCs w:val="24"/>
                        </w:rPr>
                        <w:t>Healthcare Industry Associations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96511" wp14:editId="46B6F825">
                <wp:simplePos x="0" y="0"/>
                <wp:positionH relativeFrom="column">
                  <wp:posOffset>5466715</wp:posOffset>
                </wp:positionH>
                <wp:positionV relativeFrom="paragraph">
                  <wp:posOffset>4836795</wp:posOffset>
                </wp:positionV>
                <wp:extent cx="866775" cy="332105"/>
                <wp:effectExtent l="0" t="0" r="2857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2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</w:rPr>
                            </w:pPr>
                            <w:r w:rsidRPr="0030233C">
                              <w:rPr>
                                <w:b/>
                              </w:rPr>
                              <w:t>Marketing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430.45pt;margin-top:380.85pt;width:68.25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" fillcolor="#f79646 [3209]" strokecolor="#974706 [1609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</w:rPr>
                      </w:pPr>
                      <w:r w:rsidRPr="0030233C">
                        <w:rPr>
                          <w:b/>
                        </w:rPr>
                        <w:t>Marketing Team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A7B68" wp14:editId="4E3D2810">
                <wp:simplePos x="0" y="0"/>
                <wp:positionH relativeFrom="column">
                  <wp:posOffset>3031441</wp:posOffset>
                </wp:positionH>
                <wp:positionV relativeFrom="paragraph">
                  <wp:posOffset>5168867</wp:posOffset>
                </wp:positionV>
                <wp:extent cx="831215" cy="475013"/>
                <wp:effectExtent l="0" t="0" r="2603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4750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>Insurance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238.7pt;margin-top:407pt;width:65.45pt;height:3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" fillcolor="#f79646 [3209]" strokecolor="#974706 [1609]" strokeweight="2pt">
                <v:textbox>
                  <w:txbxContent>
                    <w:p w:rsidR="0087631D" w:rsidRPr="00196262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96262">
                        <w:rPr>
                          <w:b/>
                          <w:sz w:val="24"/>
                          <w:szCs w:val="24"/>
                        </w:rPr>
                        <w:t>Insurance Providers</w:t>
                      </w:r>
                    </w:p>
                  </w:txbxContent>
                </v:textbox>
              </v:shape>
            </w:pict>
          </mc:Fallback>
        </mc:AlternateContent>
      </w:r>
      <w:r w:rsidR="00602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6BB37" wp14:editId="1DB8F8CF">
                <wp:simplePos x="0" y="0"/>
                <wp:positionH relativeFrom="column">
                  <wp:posOffset>3234055</wp:posOffset>
                </wp:positionH>
                <wp:positionV relativeFrom="paragraph">
                  <wp:posOffset>3482843</wp:posOffset>
                </wp:positionV>
                <wp:extent cx="1471913" cy="451262"/>
                <wp:effectExtent l="0" t="0" r="1460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13" cy="4512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6021F5" w:rsidRDefault="0087631D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HealthMate </w:t>
                            </w:r>
                            <w:r w:rsidRPr="006021F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left:0;text-align:left;margin-left:254.65pt;margin-top:274.25pt;width:115.9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" fillcolor="#9bbb59 [3206]" strokecolor="#4e6128 [1606]" strokeweight="2pt">
                <v:textbox>
                  <w:txbxContent>
                    <w:p w:rsidR="0087631D" w:rsidRPr="006021F5" w:rsidRDefault="0087631D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HealthMate </w:t>
                      </w:r>
                      <w:r w:rsidRPr="006021F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3023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DF025" wp14:editId="69629833">
                <wp:simplePos x="0" y="0"/>
                <wp:positionH relativeFrom="column">
                  <wp:posOffset>2011053</wp:posOffset>
                </wp:positionH>
                <wp:positionV relativeFrom="paragraph">
                  <wp:posOffset>4004310</wp:posOffset>
                </wp:positionV>
                <wp:extent cx="1080135" cy="450850"/>
                <wp:effectExtent l="0" t="0" r="2476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5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30233C" w:rsidRDefault="0087631D">
                            <w:pPr>
                              <w:rPr>
                                <w:b/>
                              </w:rPr>
                            </w:pPr>
                            <w:r w:rsidRPr="0030233C">
                              <w:rPr>
                                <w:b/>
                              </w:rPr>
                              <w:t xml:space="preserve">Individuals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30233C">
                              <w:rPr>
                                <w:b/>
                              </w:rPr>
                              <w:t>(Non-Patients)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left:0;text-align:left;margin-left:158.35pt;margin-top:315.3pt;width:85.0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" fillcolor="#c0504d [3205]" strokecolor="#622423 [1605]" strokeweight="2pt">
                <v:textbox>
                  <w:txbxContent>
                    <w:p w:rsidR="0087631D" w:rsidRPr="0030233C" w:rsidRDefault="0087631D">
                      <w:pPr>
                        <w:rPr>
                          <w:b/>
                        </w:rPr>
                      </w:pPr>
                      <w:r w:rsidRPr="0030233C">
                        <w:rPr>
                          <w:b/>
                        </w:rPr>
                        <w:t xml:space="preserve">Individuals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30233C">
                        <w:rPr>
                          <w:b/>
                        </w:rPr>
                        <w:t>(Non-Patients)</w:t>
                      </w:r>
                    </w:p>
                  </w:txbxContent>
                </v:textbox>
              </v:shape>
            </w:pict>
          </mc:Fallback>
        </mc:AlternateContent>
      </w:r>
      <w:r w:rsidR="00302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5D7CA" wp14:editId="71E40C23">
                <wp:simplePos x="0" y="0"/>
                <wp:positionH relativeFrom="column">
                  <wp:posOffset>2366975</wp:posOffset>
                </wp:positionH>
                <wp:positionV relativeFrom="paragraph">
                  <wp:posOffset>4135829</wp:posOffset>
                </wp:positionV>
                <wp:extent cx="664210" cy="273050"/>
                <wp:effectExtent l="0" t="0" r="2159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rFonts w:ascii="Segoe UI" w:hAnsi="Segoe UI" w:cs="Segoe UI"/>
                                <w:b/>
                                <w:color w:val="374151"/>
                                <w:sz w:val="24"/>
                                <w:szCs w:val="24"/>
                                <w:shd w:val="clear" w:color="auto" w:fill="F7F7F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left:0;text-align:left;margin-left:186.4pt;margin-top:325.65pt;width:52.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" fillcolor="#c0504d [3205]" strokecolor="#622423 [1605]" strokeweight="2pt">
                <v:textbox>
                  <w:txbxContent>
                    <w:p w:rsidR="0087631D" w:rsidRPr="00196262" w:rsidRDefault="0087631D">
                      <w:pPr>
                        <w:rPr>
                          <w:rFonts w:ascii="Segoe UI" w:hAnsi="Segoe UI" w:cs="Segoe UI"/>
                          <w:b/>
                          <w:color w:val="374151"/>
                          <w:sz w:val="24"/>
                          <w:szCs w:val="24"/>
                          <w:shd w:val="clear" w:color="auto" w:fill="F7F7F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2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29DEA" wp14:editId="6360F5F1">
                <wp:simplePos x="0" y="0"/>
                <wp:positionH relativeFrom="column">
                  <wp:posOffset>4623955</wp:posOffset>
                </wp:positionH>
                <wp:positionV relativeFrom="paragraph">
                  <wp:posOffset>4005695</wp:posOffset>
                </wp:positionV>
                <wp:extent cx="1306285" cy="546265"/>
                <wp:effectExtent l="0" t="0" r="2730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5" cy="54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31D" w:rsidRPr="00196262" w:rsidRDefault="0087631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Family Members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Pr="00196262">
                              <w:rPr>
                                <w:b/>
                                <w:sz w:val="24"/>
                                <w:szCs w:val="24"/>
                              </w:rPr>
                              <w:t>Caregivers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left:0;text-align:left;margin-left:364.1pt;margin-top:315.4pt;width:102.8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" fillcolor="#c0504d [3205]" strokecolor="#622423 [1605]" strokeweight="2pt">
                <v:textbox>
                  <w:txbxContent>
                    <w:p w:rsidR="0087631D" w:rsidRPr="00196262" w:rsidRDefault="0087631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196262">
                        <w:rPr>
                          <w:b/>
                          <w:sz w:val="24"/>
                          <w:szCs w:val="24"/>
                        </w:rPr>
                        <w:t xml:space="preserve">Family Members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/ </w:t>
                      </w:r>
                      <w:r w:rsidRPr="00196262">
                        <w:rPr>
                          <w:b/>
                          <w:sz w:val="24"/>
                          <w:szCs w:val="24"/>
                        </w:rPr>
                        <w:t>Caregivers</w:t>
                      </w:r>
                    </w:p>
                  </w:txbxContent>
                </v:textbox>
              </v:shape>
            </w:pict>
          </mc:Fallback>
        </mc:AlternateContent>
      </w:r>
      <w:r w:rsidR="007010C9">
        <w:rPr>
          <w:noProof/>
        </w:rPr>
        <mc:AlternateContent>
          <mc:Choice Requires="wps">
            <w:drawing>
              <wp:inline distT="0" distB="0" distL="0" distR="0" wp14:anchorId="2670951E" wp14:editId="7E87E0E6">
                <wp:extent cx="308610" cy="308610"/>
                <wp:effectExtent l="0" t="0" r="0" b="0"/>
                <wp:docPr id="3" name="AutoShape 4" descr="Stake Holder Onion Diagram | Create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Stake Holder Onion Diagram | Creately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7010C9">
        <w:rPr>
          <w:b/>
          <w:noProof/>
          <w:sz w:val="48"/>
          <w:szCs w:val="48"/>
        </w:rPr>
        <w:drawing>
          <wp:inline distT="0" distB="0" distL="0" distR="0" wp14:anchorId="0BFC21A2" wp14:editId="62A2FE98">
            <wp:extent cx="7160820" cy="70183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997" cy="701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10C9" w:rsidRPr="004801D5" w:rsidSect="00414DE8">
      <w:pgSz w:w="15840" w:h="12240" w:orient="landscape"/>
      <w:pgMar w:top="630" w:right="450" w:bottom="63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A01" w:rsidRDefault="00DA6A01" w:rsidP="00142932">
      <w:pPr>
        <w:spacing w:after="0" w:line="240" w:lineRule="auto"/>
      </w:pPr>
      <w:r>
        <w:separator/>
      </w:r>
    </w:p>
  </w:endnote>
  <w:endnote w:type="continuationSeparator" w:id="0">
    <w:p w:rsidR="00DA6A01" w:rsidRDefault="00DA6A01" w:rsidP="0014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A01" w:rsidRDefault="00DA6A01" w:rsidP="00142932">
      <w:pPr>
        <w:spacing w:after="0" w:line="240" w:lineRule="auto"/>
      </w:pPr>
      <w:r>
        <w:separator/>
      </w:r>
    </w:p>
  </w:footnote>
  <w:footnote w:type="continuationSeparator" w:id="0">
    <w:p w:rsidR="00DA6A01" w:rsidRDefault="00DA6A01" w:rsidP="0014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17429"/>
    <w:multiLevelType w:val="multilevel"/>
    <w:tmpl w:val="3CA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501422"/>
    <w:multiLevelType w:val="multilevel"/>
    <w:tmpl w:val="3EFA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41"/>
    <w:rsid w:val="000F57AF"/>
    <w:rsid w:val="00125ED5"/>
    <w:rsid w:val="00142932"/>
    <w:rsid w:val="00196262"/>
    <w:rsid w:val="0022453C"/>
    <w:rsid w:val="0030233C"/>
    <w:rsid w:val="00353D2F"/>
    <w:rsid w:val="00414DE8"/>
    <w:rsid w:val="004801D5"/>
    <w:rsid w:val="006021F5"/>
    <w:rsid w:val="00674EF3"/>
    <w:rsid w:val="006A2C37"/>
    <w:rsid w:val="007010C9"/>
    <w:rsid w:val="00716F37"/>
    <w:rsid w:val="00730110"/>
    <w:rsid w:val="007A5F61"/>
    <w:rsid w:val="007B6EF4"/>
    <w:rsid w:val="00870EDD"/>
    <w:rsid w:val="0087631D"/>
    <w:rsid w:val="009C3341"/>
    <w:rsid w:val="00A51C22"/>
    <w:rsid w:val="00AD3BFB"/>
    <w:rsid w:val="00BA2361"/>
    <w:rsid w:val="00BE3803"/>
    <w:rsid w:val="00C061B7"/>
    <w:rsid w:val="00C865A0"/>
    <w:rsid w:val="00D869ED"/>
    <w:rsid w:val="00DA6A01"/>
    <w:rsid w:val="00E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4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C8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1429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24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B7"/>
  </w:style>
  <w:style w:type="paragraph" w:styleId="Footer">
    <w:name w:val="footer"/>
    <w:basedOn w:val="Normal"/>
    <w:link w:val="Foot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4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C8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14293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224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B7"/>
  </w:style>
  <w:style w:type="paragraph" w:styleId="Footer">
    <w:name w:val="footer"/>
    <w:basedOn w:val="Normal"/>
    <w:link w:val="FooterChar"/>
    <w:uiPriority w:val="99"/>
    <w:unhideWhenUsed/>
    <w:rsid w:val="00C0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wnloads\HealthMate%20AI%20-%20Stakeholder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B2C7-D4C3-4DCF-BC4D-AC91AAB07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HealthMate AI - Stakeholder </Template>
  <TotalTime>1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cp:lastPrinted>2023-11-05T01:18:00Z</cp:lastPrinted>
  <dcterms:created xsi:type="dcterms:W3CDTF">2024-01-25T21:30:00Z</dcterms:created>
  <dcterms:modified xsi:type="dcterms:W3CDTF">2024-01-25T21:31:00Z</dcterms:modified>
</cp:coreProperties>
</file>